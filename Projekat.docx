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B1EA3" w14:textId="346410F8" w:rsidR="00AE2883" w:rsidRPr="001B59F4" w:rsidRDefault="001B7135">
      <w:pPr>
        <w:pStyle w:val="Heading1"/>
        <w:rPr>
          <w:b/>
          <w:color w:val="2E74B5" w:themeColor="accent1" w:themeShade="BF"/>
          <w:sz w:val="24"/>
          <w:szCs w:val="24"/>
        </w:rPr>
      </w:pPr>
      <w:proofErr w:type="spellStart"/>
      <w:r>
        <w:rPr>
          <w:b/>
          <w:color w:val="2E74B5" w:themeColor="accent1" w:themeShade="BF"/>
          <w:sz w:val="24"/>
          <w:szCs w:val="24"/>
        </w:rPr>
        <w:t>Projekat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 </w:t>
      </w:r>
      <w:r w:rsidR="0046288E">
        <w:rPr>
          <w:b/>
          <w:color w:val="2E74B5" w:themeColor="accent1" w:themeShade="BF"/>
          <w:sz w:val="24"/>
          <w:szCs w:val="24"/>
        </w:rPr>
        <w:t>QIPGP</w:t>
      </w:r>
      <w:r>
        <w:rPr>
          <w:b/>
          <w:color w:val="2E74B5" w:themeColor="accent1" w:themeShade="BF"/>
          <w:sz w:val="24"/>
          <w:szCs w:val="24"/>
        </w:rPr>
        <w:t xml:space="preserve"> </w:t>
      </w:r>
      <w:proofErr w:type="gramStart"/>
      <w:r>
        <w:rPr>
          <w:b/>
          <w:color w:val="2E74B5" w:themeColor="accent1" w:themeShade="BF"/>
          <w:sz w:val="24"/>
          <w:szCs w:val="24"/>
        </w:rPr>
        <w:t xml:space="preserve">-  </w:t>
      </w:r>
      <w:r w:rsidR="00AE2883" w:rsidRPr="001B59F4">
        <w:rPr>
          <w:b/>
          <w:color w:val="2E74B5" w:themeColor="accent1" w:themeShade="BF"/>
          <w:sz w:val="24"/>
          <w:szCs w:val="24"/>
        </w:rPr>
        <w:t>PROJECT</w:t>
      </w:r>
      <w:proofErr w:type="gramEnd"/>
      <w:r w:rsidR="00AE2883" w:rsidRPr="001B59F4">
        <w:rPr>
          <w:b/>
          <w:color w:val="2E74B5" w:themeColor="accent1" w:themeShade="BF"/>
          <w:sz w:val="24"/>
          <w:szCs w:val="24"/>
        </w:rPr>
        <w:t xml:space="preserve"> CHARTER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Projekat</w:t>
            </w:r>
            <w:proofErr w:type="spellEnd"/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Naziv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1A935B65" w:rsidR="00AE2883" w:rsidRPr="005C59EC" w:rsidRDefault="005C59EC">
            <w:pPr>
              <w:pStyle w:val="CovFormText"/>
              <w:rPr>
                <w:rFonts w:cs="Arial"/>
                <w:bCs/>
                <w:szCs w:val="18"/>
                <w:lang w:val="sr-Latn-RS"/>
              </w:rPr>
            </w:pPr>
            <w:r>
              <w:rPr>
                <w:rFonts w:cs="Arial"/>
                <w:bCs/>
                <w:szCs w:val="18"/>
                <w:lang w:val="sr-Latn-RS"/>
              </w:rPr>
              <w:t xml:space="preserve">QGIS </w:t>
            </w:r>
            <w:r w:rsidR="0046288E">
              <w:rPr>
                <w:rFonts w:cs="Arial"/>
                <w:bCs/>
                <w:szCs w:val="18"/>
                <w:lang w:val="sr-Latn-RS"/>
              </w:rPr>
              <w:t>Importovanje i Prikaz GPS Podataka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Namena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333FB295" w:rsidR="00234C97" w:rsidRPr="00626135" w:rsidRDefault="004628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Demonstracija ucitavanja I prikaza realinih podataka 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Ciljevi</w:t>
            </w:r>
            <w:proofErr w:type="spellEnd"/>
            <w:r w:rsidR="00147BCC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projekta</w:t>
            </w:r>
            <w:proofErr w:type="spellEnd"/>
          </w:p>
        </w:tc>
      </w:tr>
      <w:tr w:rsidR="00147BCC" w:rsidRPr="00626135" w14:paraId="3A8FEDD6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Osnovni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ciljevi</w:t>
            </w:r>
            <w:proofErr w:type="spellEnd"/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18DFE61B" w:rsidR="00147BCC" w:rsidRPr="00FC77B9" w:rsidRDefault="0046288E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Ucitavanje podataka u QGIS</w:t>
            </w:r>
          </w:p>
        </w:tc>
      </w:tr>
      <w:tr w:rsidR="00147BCC" w:rsidRPr="00626135" w14:paraId="6990BBA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25CAA989" w:rsidR="005A7897" w:rsidRPr="00626135" w:rsidRDefault="0046288E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Analiza podataka</w:t>
            </w:r>
          </w:p>
        </w:tc>
      </w:tr>
      <w:tr w:rsidR="00147BCC" w:rsidRPr="00626135" w14:paraId="1056775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14C2CD9B" w14:textId="04C39A86" w:rsidR="005C59EC" w:rsidRPr="00626135" w:rsidRDefault="004628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Opis procedure</w:t>
            </w:r>
          </w:p>
        </w:tc>
      </w:tr>
      <w:tr w:rsidR="00031668" w:rsidRPr="00626135" w14:paraId="7047DC78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220949E5" w:rsidR="00031668" w:rsidRPr="00626135" w:rsidRDefault="0046288E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Vezba, priprema za  izradu projekta</w:t>
            </w:r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Stejkholderi</w:t>
            </w:r>
            <w:proofErr w:type="spellEnd"/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420255CF" w:rsidR="005A7897" w:rsidRPr="00031668" w:rsidRDefault="00285880" w:rsidP="00E4560F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Klijent</w:t>
            </w:r>
            <w:r w:rsidR="00E4560F">
              <w:rPr>
                <w:rFonts w:cs="Arial"/>
                <w:szCs w:val="18"/>
              </w:rPr>
              <w:t>: Aleksandar Peulić</w:t>
            </w:r>
          </w:p>
        </w:tc>
      </w:tr>
      <w:tr w:rsidR="005A7897" w:rsidRPr="00626135" w14:paraId="57283F99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0E00A994" w:rsidR="005A7897" w:rsidRPr="00626135" w:rsidRDefault="00285880" w:rsidP="005A789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Nosilac izrade: </w:t>
            </w:r>
            <w:r w:rsidR="0046288E">
              <w:rPr>
                <w:rFonts w:cs="Arial"/>
                <w:szCs w:val="18"/>
              </w:rPr>
              <w:t>Upravljanje GIS projektima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3BAE9541" w:rsidR="005A7897" w:rsidRPr="004612DB" w:rsidRDefault="00285880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 xml:space="preserve">Projekt menadžer: </w:t>
            </w:r>
            <w:r w:rsidR="00637A87">
              <w:rPr>
                <w:rFonts w:cs="Arial"/>
                <w:szCs w:val="18"/>
              </w:rPr>
              <w:t>Goran Mimi</w:t>
            </w:r>
            <w:r w:rsidR="00637A87">
              <w:rPr>
                <w:rFonts w:cs="Arial"/>
                <w:szCs w:val="18"/>
                <w:lang w:val="sr-Latn-RS"/>
              </w:rPr>
              <w:t>ć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70016096" w:rsidR="005A7897" w:rsidRPr="00637A87" w:rsidRDefault="00285880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 xml:space="preserve">Projektni tim: </w:t>
            </w:r>
            <w:r w:rsidR="00637A87">
              <w:rPr>
                <w:rFonts w:cs="Arial"/>
                <w:szCs w:val="18"/>
              </w:rPr>
              <w:t>Goran Mimi</w:t>
            </w:r>
            <w:r w:rsidR="00637A87">
              <w:rPr>
                <w:rFonts w:cs="Arial"/>
                <w:szCs w:val="18"/>
                <w:lang w:val="sr-Latn-RS"/>
              </w:rPr>
              <w:t>ć</w:t>
            </w: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Klju</w:t>
            </w:r>
            <w:proofErr w:type="spellEnd"/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0A358818" w:rsidR="005A7897" w:rsidRPr="00827029" w:rsidRDefault="0046288E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Analiza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dobijenih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podataka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D10A81">
              <w:rPr>
                <w:rFonts w:cs="Arial"/>
                <w:sz w:val="18"/>
                <w:szCs w:val="18"/>
              </w:rPr>
              <w:t>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pr</w:t>
            </w:r>
            <w:r w:rsidR="00D10A81">
              <w:rPr>
                <w:rFonts w:cs="Arial"/>
                <w:sz w:val="18"/>
                <w:szCs w:val="18"/>
              </w:rPr>
              <w:t>o</w:t>
            </w:r>
            <w:r>
              <w:rPr>
                <w:rFonts w:cs="Arial"/>
                <w:sz w:val="18"/>
                <w:szCs w:val="18"/>
              </w:rPr>
              <w:t>jektnog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zadatka</w:t>
            </w:r>
            <w:proofErr w:type="spellEnd"/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9E47B1">
              <w:rPr>
                <w:rFonts w:cs="Arial"/>
                <w:sz w:val="18"/>
                <w:szCs w:val="18"/>
              </w:rPr>
              <w:t>0</w:t>
            </w:r>
            <w:r w:rsidR="00637A87">
              <w:rPr>
                <w:rFonts w:cs="Arial"/>
                <w:sz w:val="18"/>
                <w:szCs w:val="18"/>
              </w:rPr>
              <w:t>1</w:t>
            </w:r>
            <w:r w:rsidR="00191D42">
              <w:rPr>
                <w:rFonts w:cs="Arial"/>
                <w:sz w:val="18"/>
                <w:szCs w:val="18"/>
              </w:rPr>
              <w:t>.</w:t>
            </w:r>
            <w:r w:rsidR="00637A87">
              <w:rPr>
                <w:rFonts w:cs="Arial"/>
                <w:sz w:val="18"/>
                <w:szCs w:val="18"/>
              </w:rPr>
              <w:t>09</w:t>
            </w:r>
            <w:r w:rsidR="00F20826">
              <w:rPr>
                <w:rFonts w:cs="Arial"/>
                <w:sz w:val="18"/>
                <w:szCs w:val="18"/>
              </w:rPr>
              <w:t>.2020</w:t>
            </w:r>
            <w:r w:rsidR="00827029"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3C96476A" w:rsidR="00827029" w:rsidRPr="00827029" w:rsidRDefault="0046288E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</w:t>
            </w:r>
            <w:r w:rsidR="00D10A81">
              <w:rPr>
                <w:rFonts w:cs="Arial"/>
                <w:sz w:val="18"/>
                <w:szCs w:val="18"/>
                <w:lang w:val="sr-Latn-RS"/>
              </w:rPr>
              <w:t>č</w:t>
            </w:r>
            <w:proofErr w:type="spellStart"/>
            <w:r>
              <w:rPr>
                <w:rFonts w:cs="Arial"/>
                <w:sz w:val="18"/>
                <w:szCs w:val="18"/>
              </w:rPr>
              <w:t>itavanje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AB618B">
              <w:rPr>
                <w:rFonts w:cs="Arial"/>
                <w:sz w:val="18"/>
                <w:szCs w:val="18"/>
              </w:rPr>
              <w:t>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obrada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u QGIS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>
              <w:rPr>
                <w:rFonts w:cs="Arial"/>
                <w:sz w:val="18"/>
                <w:szCs w:val="18"/>
              </w:rPr>
              <w:t>1</w:t>
            </w:r>
            <w:r w:rsidR="00191D42">
              <w:rPr>
                <w:rFonts w:cs="Arial"/>
                <w:sz w:val="18"/>
                <w:szCs w:val="18"/>
              </w:rPr>
              <w:t>5.</w:t>
            </w:r>
            <w:r>
              <w:rPr>
                <w:rFonts w:cs="Arial"/>
                <w:sz w:val="18"/>
                <w:szCs w:val="18"/>
              </w:rPr>
              <w:t>12</w:t>
            </w:r>
            <w:r w:rsidR="00F20826">
              <w:rPr>
                <w:rFonts w:cs="Arial"/>
                <w:sz w:val="18"/>
                <w:szCs w:val="18"/>
              </w:rPr>
              <w:t>.2020.)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413E0E19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827029">
              <w:rPr>
                <w:rFonts w:cs="Arial"/>
                <w:sz w:val="18"/>
                <w:szCs w:val="18"/>
              </w:rPr>
              <w:t>Finalizacija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celokupnog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projekta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(</w:t>
            </w:r>
            <w:r w:rsidR="00637A87">
              <w:rPr>
                <w:rFonts w:cs="Arial"/>
                <w:sz w:val="18"/>
                <w:szCs w:val="18"/>
              </w:rPr>
              <w:t>18</w:t>
            </w:r>
            <w:r w:rsidR="00D1030F">
              <w:rPr>
                <w:rFonts w:cs="Arial"/>
                <w:sz w:val="18"/>
                <w:szCs w:val="18"/>
              </w:rPr>
              <w:t>.</w:t>
            </w:r>
            <w:r w:rsidR="0046288E">
              <w:rPr>
                <w:rFonts w:cs="Arial"/>
                <w:sz w:val="18"/>
                <w:szCs w:val="18"/>
              </w:rPr>
              <w:t>12</w:t>
            </w:r>
            <w:r w:rsidR="006501F7">
              <w:rPr>
                <w:rFonts w:cs="Arial"/>
                <w:sz w:val="18"/>
                <w:szCs w:val="18"/>
              </w:rPr>
              <w:t>.2020.</w:t>
            </w:r>
            <w:r w:rsidRPr="00827029">
              <w:rPr>
                <w:rFonts w:cs="Arial"/>
                <w:sz w:val="18"/>
                <w:szCs w:val="18"/>
              </w:rPr>
              <w:t>)</w:t>
            </w:r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cs="Arial"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rizici</w:t>
            </w:r>
            <w:proofErr w:type="spellEnd"/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0677B75D" w:rsidR="00971D39" w:rsidRPr="00971D39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Projekat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predstavlja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uvod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D10A81">
              <w:rPr>
                <w:rFonts w:cs="Arial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vezbu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manipulacije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QGIS,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izrade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planiranja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projekta</w:t>
            </w:r>
            <w:proofErr w:type="spellEnd"/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6B9567F6" w14:textId="716AE190" w:rsidR="00971D39" w:rsidRPr="00971D39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nema</w:t>
            </w:r>
            <w:proofErr w:type="spellEnd"/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Rizici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2F0EC793" w:rsidR="00971D39" w:rsidRPr="006E1518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Sprecenost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- Covid-19</w:t>
            </w:r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</w:t>
            </w:r>
            <w:proofErr w:type="spellEnd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osoba</w:t>
            </w:r>
            <w:proofErr w:type="spellEnd"/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6F450548" w:rsidR="006039FF" w:rsidRPr="00D10A81" w:rsidRDefault="00D10A81" w:rsidP="00DD3DBE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Goran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Mimić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                   mimicgoran1@gmail.com</w:t>
            </w:r>
          </w:p>
        </w:tc>
      </w:tr>
    </w:tbl>
    <w:p w14:paraId="63925108" w14:textId="4304E725" w:rsidR="00AE2883" w:rsidRDefault="00AE2883" w:rsidP="00F1160C">
      <w:pPr>
        <w:pStyle w:val="FootnoteText"/>
      </w:pPr>
    </w:p>
    <w:p w14:paraId="2E245813" w14:textId="43539E61" w:rsidR="003E7E29" w:rsidRPr="003E7E29" w:rsidRDefault="003E7E29" w:rsidP="003E7E29"/>
    <w:p w14:paraId="79EFC208" w14:textId="7DF3A217" w:rsidR="003E7E29" w:rsidRPr="003E7E29" w:rsidRDefault="003E7E29" w:rsidP="003E7E29"/>
    <w:p w14:paraId="069E4FDC" w14:textId="026A5602" w:rsidR="003E7E29" w:rsidRPr="003E7E29" w:rsidRDefault="003E7E29" w:rsidP="003E7E29"/>
    <w:p w14:paraId="44724F36" w14:textId="7055A535" w:rsidR="003E7E29" w:rsidRDefault="003E7E29" w:rsidP="003E7E29">
      <w:pPr>
        <w:rPr>
          <w:sz w:val="18"/>
        </w:rPr>
      </w:pPr>
    </w:p>
    <w:p w14:paraId="20AFC3E3" w14:textId="11EEA7B8" w:rsidR="003E7E29" w:rsidRDefault="003E7E29" w:rsidP="00254257">
      <w:pPr>
        <w:jc w:val="both"/>
      </w:pPr>
      <w:proofErr w:type="spellStart"/>
      <w:r>
        <w:t>Projekat</w:t>
      </w:r>
      <w:proofErr w:type="spellEnd"/>
      <w:r>
        <w:t xml:space="preserve"> je </w:t>
      </w:r>
      <w:proofErr w:type="spellStart"/>
      <w:r>
        <w:t>organizovan</w:t>
      </w:r>
      <w:proofErr w:type="spellEnd"/>
      <w:r>
        <w:t xml:space="preserve"> u </w:t>
      </w:r>
      <w:r w:rsidR="009A1D05">
        <w:t>III</w:t>
      </w:r>
      <w:r>
        <w:t xml:space="preserve"> faze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871113">
        <w:t>predviđene</w:t>
      </w:r>
      <w:proofErr w:type="spellEnd"/>
      <w:r w:rsidR="00871113">
        <w:t xml:space="preserve"> da se </w:t>
      </w:r>
      <w:proofErr w:type="spellStart"/>
      <w:r w:rsidR="00871113">
        <w:t>odvijaju</w:t>
      </w:r>
      <w:proofErr w:type="spellEnd"/>
      <w:r>
        <w:t xml:space="preserve"> od 01.12. do 18.12.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godine</w:t>
      </w:r>
      <w:proofErr w:type="spellEnd"/>
      <w:r>
        <w:t>.</w:t>
      </w:r>
    </w:p>
    <w:p w14:paraId="0F601E95" w14:textId="7581FE76" w:rsidR="003E7E29" w:rsidRDefault="003E7E29" w:rsidP="00254257">
      <w:pPr>
        <w:jc w:val="both"/>
      </w:pPr>
    </w:p>
    <w:p w14:paraId="170BE7E3" w14:textId="389A88AB" w:rsidR="003E7E29" w:rsidRDefault="009A1D05" w:rsidP="00254257">
      <w:pPr>
        <w:jc w:val="both"/>
      </w:pPr>
      <w:r>
        <w:t>I</w:t>
      </w:r>
      <w:r w:rsidR="003E7E29">
        <w:t xml:space="preserve"> </w:t>
      </w:r>
      <w:proofErr w:type="spellStart"/>
      <w:r w:rsidR="003E7E29">
        <w:t>faza</w:t>
      </w:r>
      <w:proofErr w:type="spellEnd"/>
      <w:r w:rsidR="003E7E29">
        <w:t xml:space="preserve"> </w:t>
      </w:r>
      <w:proofErr w:type="spellStart"/>
      <w:r w:rsidR="003E7E29">
        <w:t>projekta</w:t>
      </w:r>
      <w:proofErr w:type="spellEnd"/>
      <w:r w:rsidR="003E7E29">
        <w:t xml:space="preserve"> je </w:t>
      </w:r>
      <w:proofErr w:type="spellStart"/>
      <w:r w:rsidR="003E7E29">
        <w:t>trajala</w:t>
      </w:r>
      <w:proofErr w:type="spellEnd"/>
      <w:r w:rsidR="003E7E29">
        <w:t xml:space="preserve"> od 01.12.2020. </w:t>
      </w:r>
      <w:proofErr w:type="spellStart"/>
      <w:r w:rsidR="003E7E29">
        <w:t>godine</w:t>
      </w:r>
      <w:proofErr w:type="spellEnd"/>
      <w:r w:rsidR="003E7E29">
        <w:t xml:space="preserve"> do 09.12.2020 </w:t>
      </w:r>
      <w:proofErr w:type="spellStart"/>
      <w:r w:rsidR="003E7E29">
        <w:t>godine</w:t>
      </w:r>
      <w:proofErr w:type="spellEnd"/>
      <w:r w:rsidR="003E7E29">
        <w:t xml:space="preserve"> </w:t>
      </w:r>
      <w:proofErr w:type="spellStart"/>
      <w:r w:rsidR="003E7E29">
        <w:t>i</w:t>
      </w:r>
      <w:proofErr w:type="spellEnd"/>
      <w:r w:rsidR="003E7E29">
        <w:t xml:space="preserve"> </w:t>
      </w:r>
      <w:proofErr w:type="spellStart"/>
      <w:r w:rsidR="003E7E29">
        <w:t>ona</w:t>
      </w:r>
      <w:proofErr w:type="spellEnd"/>
      <w:r w:rsidR="003E7E29">
        <w:t xml:space="preserve"> se </w:t>
      </w:r>
      <w:proofErr w:type="spellStart"/>
      <w:r w:rsidR="003E7E29">
        <w:t>odnosila</w:t>
      </w:r>
      <w:proofErr w:type="spellEnd"/>
      <w:r w:rsidR="003E7E29">
        <w:t xml:space="preserve"> </w:t>
      </w:r>
      <w:proofErr w:type="spellStart"/>
      <w:r w:rsidR="003E7E29">
        <w:t>na</w:t>
      </w:r>
      <w:proofErr w:type="spellEnd"/>
      <w:r w:rsidR="003E7E29">
        <w:t xml:space="preserve"> </w:t>
      </w:r>
      <w:proofErr w:type="spellStart"/>
      <w:r w:rsidR="003E7E29">
        <w:t>analizu</w:t>
      </w:r>
      <w:proofErr w:type="spellEnd"/>
      <w:r w:rsidR="003E7E29">
        <w:t xml:space="preserve"> </w:t>
      </w:r>
      <w:proofErr w:type="spellStart"/>
      <w:r w:rsidR="003E7E29">
        <w:t>dobijenih</w:t>
      </w:r>
      <w:proofErr w:type="spellEnd"/>
      <w:r w:rsidR="003E7E29">
        <w:t xml:space="preserve"> </w:t>
      </w:r>
      <w:proofErr w:type="spellStart"/>
      <w:r w:rsidR="003E7E29">
        <w:t>podataka</w:t>
      </w:r>
      <w:proofErr w:type="spellEnd"/>
      <w:r w:rsidR="003E7E29">
        <w:t xml:space="preserve">. </w:t>
      </w:r>
      <w:proofErr w:type="spellStart"/>
      <w:r w:rsidR="003E7E29">
        <w:t>Sirovi</w:t>
      </w:r>
      <w:proofErr w:type="spellEnd"/>
      <w:r w:rsidR="003E7E29">
        <w:t xml:space="preserve"> </w:t>
      </w:r>
      <w:proofErr w:type="spellStart"/>
      <w:r w:rsidR="003E7E29">
        <w:t>podaci</w:t>
      </w:r>
      <w:proofErr w:type="spellEnd"/>
      <w:r w:rsidR="003E7E29">
        <w:t xml:space="preserve"> </w:t>
      </w:r>
      <w:proofErr w:type="spellStart"/>
      <w:r w:rsidR="003E7E29">
        <w:t>dobijeni</w:t>
      </w:r>
      <w:proofErr w:type="spellEnd"/>
      <w:r w:rsidR="003E7E29">
        <w:t xml:space="preserve"> od </w:t>
      </w:r>
      <w:proofErr w:type="spellStart"/>
      <w:r w:rsidR="003E7E29">
        <w:t>klijenta</w:t>
      </w:r>
      <w:proofErr w:type="spellEnd"/>
      <w:r w:rsidR="003E7E29">
        <w:t xml:space="preserve"> </w:t>
      </w:r>
      <w:proofErr w:type="spellStart"/>
      <w:r w:rsidR="003E7E29">
        <w:t>došli</w:t>
      </w:r>
      <w:proofErr w:type="spellEnd"/>
      <w:r w:rsidR="003E7E29">
        <w:t xml:space="preserve"> </w:t>
      </w:r>
      <w:proofErr w:type="spellStart"/>
      <w:r w:rsidR="003E7E29">
        <w:t>su</w:t>
      </w:r>
      <w:proofErr w:type="spellEnd"/>
      <w:r w:rsidR="003E7E29">
        <w:t xml:space="preserve"> u 6 </w:t>
      </w:r>
      <w:proofErr w:type="spellStart"/>
      <w:r w:rsidR="003E7E29">
        <w:t>fajlova</w:t>
      </w:r>
      <w:proofErr w:type="spellEnd"/>
      <w:r w:rsidR="003E7E29">
        <w:t xml:space="preserve"> </w:t>
      </w:r>
      <w:proofErr w:type="spellStart"/>
      <w:r w:rsidR="003E7E29">
        <w:t>od</w:t>
      </w:r>
      <w:proofErr w:type="spellEnd"/>
      <w:r w:rsidR="003E7E29">
        <w:t xml:space="preserve"> </w:t>
      </w:r>
      <w:proofErr w:type="spellStart"/>
      <w:r w:rsidR="003E7E29">
        <w:t>kojih</w:t>
      </w:r>
      <w:proofErr w:type="spellEnd"/>
      <w:r w:rsidR="003E7E29">
        <w:t xml:space="preserve"> </w:t>
      </w:r>
      <w:proofErr w:type="spellStart"/>
      <w:r w:rsidR="003E7E29">
        <w:t>su</w:t>
      </w:r>
      <w:proofErr w:type="spellEnd"/>
      <w:r w:rsidR="003E7E29">
        <w:t xml:space="preserve"> </w:t>
      </w:r>
      <w:proofErr w:type="spellStart"/>
      <w:r w:rsidR="003E7E29">
        <w:t>svi</w:t>
      </w:r>
      <w:proofErr w:type="spellEnd"/>
      <w:r w:rsidR="003E7E29">
        <w:t xml:space="preserve"> u </w:t>
      </w:r>
      <w:r w:rsidR="003E7E29" w:rsidRPr="003E7E29">
        <w:t>Microsoft Excel</w:t>
      </w:r>
      <w:r w:rsidR="003E7E29">
        <w:t xml:space="preserve"> </w:t>
      </w:r>
      <w:proofErr w:type="spellStart"/>
      <w:r w:rsidR="003E7E29">
        <w:t>formatu</w:t>
      </w:r>
      <w:proofErr w:type="spellEnd"/>
      <w:r w:rsidR="003E7E29">
        <w:t xml:space="preserve">. </w:t>
      </w:r>
      <w:proofErr w:type="spellStart"/>
      <w:r w:rsidR="003E7E29">
        <w:t>Nakon</w:t>
      </w:r>
      <w:proofErr w:type="spellEnd"/>
      <w:r w:rsidR="003E7E29">
        <w:t xml:space="preserve"> </w:t>
      </w:r>
      <w:proofErr w:type="spellStart"/>
      <w:r w:rsidR="003E7E29">
        <w:t>prijema</w:t>
      </w:r>
      <w:proofErr w:type="spellEnd"/>
      <w:r w:rsidR="003E7E29">
        <w:t xml:space="preserve"> </w:t>
      </w:r>
      <w:proofErr w:type="spellStart"/>
      <w:r w:rsidR="003E7E29">
        <w:t>podataka</w:t>
      </w:r>
      <w:proofErr w:type="spellEnd"/>
      <w:r w:rsidR="003E7E29">
        <w:t xml:space="preserve"> </w:t>
      </w:r>
      <w:proofErr w:type="spellStart"/>
      <w:r w:rsidR="003E7E29">
        <w:t>pristupilo</w:t>
      </w:r>
      <w:proofErr w:type="spellEnd"/>
      <w:r w:rsidR="003E7E29">
        <w:t xml:space="preserve"> se </w:t>
      </w:r>
      <w:proofErr w:type="spellStart"/>
      <w:r w:rsidR="00D10A81">
        <w:t>njihovom</w:t>
      </w:r>
      <w:proofErr w:type="spellEnd"/>
      <w:r w:rsidR="00D10A81">
        <w:t xml:space="preserve"> </w:t>
      </w:r>
      <w:proofErr w:type="spellStart"/>
      <w:r w:rsidR="00D10A81">
        <w:t>detaljnijem</w:t>
      </w:r>
      <w:proofErr w:type="spellEnd"/>
      <w:r w:rsidR="00D10A81">
        <w:t xml:space="preserve"> </w:t>
      </w:r>
      <w:proofErr w:type="spellStart"/>
      <w:r w:rsidR="00D10A81">
        <w:t>proučavanju</w:t>
      </w:r>
      <w:proofErr w:type="spellEnd"/>
      <w:r w:rsidR="003E7E29">
        <w:t>.</w:t>
      </w:r>
      <w:r w:rsidR="00D10A81">
        <w:t xml:space="preserve"> </w:t>
      </w:r>
      <w:proofErr w:type="spellStart"/>
      <w:r w:rsidR="003E7E29">
        <w:t>Iako</w:t>
      </w:r>
      <w:proofErr w:type="spellEnd"/>
      <w:r w:rsidR="003E7E29">
        <w:t xml:space="preserve"> </w:t>
      </w:r>
      <w:proofErr w:type="spellStart"/>
      <w:r w:rsidR="003E7E29">
        <w:t>su</w:t>
      </w:r>
      <w:proofErr w:type="spellEnd"/>
      <w:r w:rsidR="003E7E29"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6 </w:t>
      </w:r>
      <w:proofErr w:type="spellStart"/>
      <w:r>
        <w:t>odvojenih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,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urađena</w:t>
      </w:r>
      <w:proofErr w:type="spellEnd"/>
      <w:r>
        <w:t xml:space="preserve"> je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komplementarnosti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2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preostala</w:t>
      </w:r>
      <w:proofErr w:type="spellEnd"/>
      <w:r>
        <w:t xml:space="preserve"> 2 seta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izostavljena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tabelama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WGS 84 </w:t>
      </w:r>
      <w:proofErr w:type="spellStart"/>
      <w:r>
        <w:t>koordinatnom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.</w:t>
      </w:r>
    </w:p>
    <w:p w14:paraId="0BCE752C" w14:textId="0A71CF63" w:rsidR="009A1D05" w:rsidRDefault="009A1D05" w:rsidP="003E7E29"/>
    <w:p w14:paraId="4B2DB77F" w14:textId="33E55542" w:rsidR="009A1D05" w:rsidRDefault="009A1D05" w:rsidP="003E7E29"/>
    <w:p w14:paraId="0004A1D1" w14:textId="4CC0846D" w:rsidR="009A1D05" w:rsidRDefault="009A1D05" w:rsidP="003E7E29"/>
    <w:p w14:paraId="10A5179A" w14:textId="288733A8" w:rsidR="009A1D05" w:rsidRDefault="009A1D05" w:rsidP="003E7E29"/>
    <w:p w14:paraId="417AB02E" w14:textId="5C6E416D" w:rsidR="009A1D05" w:rsidRPr="009A1D05" w:rsidRDefault="009A1D05" w:rsidP="00254257">
      <w:pPr>
        <w:pStyle w:val="Heading1"/>
        <w:jc w:val="both"/>
        <w:rPr>
          <w:sz w:val="24"/>
        </w:rPr>
      </w:pPr>
      <w:proofErr w:type="spellStart"/>
      <w:r w:rsidRPr="009A1D05">
        <w:rPr>
          <w:sz w:val="24"/>
        </w:rPr>
        <w:t>Nakon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odrađene</w:t>
      </w:r>
      <w:proofErr w:type="spellEnd"/>
      <w:r w:rsidRPr="009A1D05">
        <w:rPr>
          <w:sz w:val="24"/>
        </w:rPr>
        <w:t xml:space="preserve"> I faze, </w:t>
      </w:r>
      <w:proofErr w:type="spellStart"/>
      <w:r w:rsidRPr="009A1D05">
        <w:rPr>
          <w:sz w:val="24"/>
        </w:rPr>
        <w:t>pristupilo</w:t>
      </w:r>
      <w:proofErr w:type="spellEnd"/>
      <w:r w:rsidRPr="009A1D05">
        <w:rPr>
          <w:sz w:val="24"/>
        </w:rPr>
        <w:t xml:space="preserve"> se II </w:t>
      </w:r>
      <w:proofErr w:type="spellStart"/>
      <w:r w:rsidRPr="009A1D05">
        <w:rPr>
          <w:sz w:val="24"/>
        </w:rPr>
        <w:t>fazi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koja</w:t>
      </w:r>
      <w:proofErr w:type="spellEnd"/>
      <w:r w:rsidRPr="009A1D05">
        <w:rPr>
          <w:sz w:val="24"/>
        </w:rPr>
        <w:t xml:space="preserve"> je </w:t>
      </w:r>
      <w:proofErr w:type="spellStart"/>
      <w:r w:rsidRPr="009A1D05">
        <w:rPr>
          <w:sz w:val="24"/>
        </w:rPr>
        <w:t>trajala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nešto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kraće</w:t>
      </w:r>
      <w:proofErr w:type="spellEnd"/>
      <w:r w:rsidRPr="009A1D05">
        <w:rPr>
          <w:sz w:val="24"/>
        </w:rPr>
        <w:t xml:space="preserve">, do 15.12.2020. </w:t>
      </w:r>
      <w:proofErr w:type="spellStart"/>
      <w:r w:rsidRPr="009A1D05">
        <w:rPr>
          <w:sz w:val="24"/>
        </w:rPr>
        <w:t>godine</w:t>
      </w:r>
      <w:proofErr w:type="spellEnd"/>
      <w:r w:rsidRPr="009A1D05">
        <w:rPr>
          <w:sz w:val="24"/>
        </w:rPr>
        <w:t xml:space="preserve">. Ova </w:t>
      </w:r>
      <w:proofErr w:type="spellStart"/>
      <w:r w:rsidRPr="009A1D05">
        <w:rPr>
          <w:sz w:val="24"/>
        </w:rPr>
        <w:t>faza</w:t>
      </w:r>
      <w:proofErr w:type="spellEnd"/>
      <w:r w:rsidRPr="009A1D05">
        <w:rPr>
          <w:sz w:val="24"/>
        </w:rPr>
        <w:t xml:space="preserve"> se </w:t>
      </w:r>
      <w:proofErr w:type="spellStart"/>
      <w:r w:rsidRPr="009A1D05">
        <w:rPr>
          <w:sz w:val="24"/>
        </w:rPr>
        <w:t>odnosila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na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učitavanje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podataka</w:t>
      </w:r>
      <w:proofErr w:type="spellEnd"/>
      <w:r w:rsidRPr="009A1D05">
        <w:rPr>
          <w:sz w:val="24"/>
        </w:rPr>
        <w:t xml:space="preserve"> u QGIS </w:t>
      </w:r>
      <w:proofErr w:type="spellStart"/>
      <w:r w:rsidRPr="009A1D05">
        <w:rPr>
          <w:sz w:val="24"/>
        </w:rPr>
        <w:t>i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njihovu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obradu</w:t>
      </w:r>
      <w:proofErr w:type="spellEnd"/>
      <w:r w:rsidRPr="009A1D05">
        <w:rPr>
          <w:sz w:val="24"/>
        </w:rPr>
        <w:t xml:space="preserve">. </w:t>
      </w:r>
      <w:proofErr w:type="spellStart"/>
      <w:r w:rsidRPr="009A1D05">
        <w:rPr>
          <w:sz w:val="24"/>
        </w:rPr>
        <w:t>Nakon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pokretanja</w:t>
      </w:r>
      <w:proofErr w:type="spellEnd"/>
      <w:r w:rsidRPr="009A1D05">
        <w:rPr>
          <w:sz w:val="24"/>
        </w:rPr>
        <w:t xml:space="preserve"> QGIS </w:t>
      </w:r>
      <w:proofErr w:type="spellStart"/>
      <w:r w:rsidRPr="009A1D05">
        <w:rPr>
          <w:sz w:val="24"/>
        </w:rPr>
        <w:t>programa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potrebno</w:t>
      </w:r>
      <w:proofErr w:type="spellEnd"/>
      <w:r w:rsidRPr="009A1D05">
        <w:rPr>
          <w:sz w:val="24"/>
        </w:rPr>
        <w:t xml:space="preserve"> je </w:t>
      </w:r>
      <w:proofErr w:type="spellStart"/>
      <w:r w:rsidRPr="009A1D05">
        <w:rPr>
          <w:sz w:val="24"/>
        </w:rPr>
        <w:t>učitati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fajlove</w:t>
      </w:r>
      <w:proofErr w:type="spellEnd"/>
      <w:r w:rsidRPr="009A1D05">
        <w:rPr>
          <w:sz w:val="24"/>
        </w:rPr>
        <w:t xml:space="preserve">. </w:t>
      </w:r>
      <w:proofErr w:type="spellStart"/>
      <w:r w:rsidRPr="009A1D05">
        <w:rPr>
          <w:sz w:val="24"/>
        </w:rPr>
        <w:t>Iako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postoji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više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načina</w:t>
      </w:r>
      <w:proofErr w:type="spellEnd"/>
      <w:r w:rsidRPr="009A1D05">
        <w:rPr>
          <w:sz w:val="24"/>
        </w:rPr>
        <w:t xml:space="preserve"> za to, </w:t>
      </w:r>
      <w:proofErr w:type="spellStart"/>
      <w:r w:rsidRPr="009A1D05">
        <w:rPr>
          <w:sz w:val="24"/>
        </w:rPr>
        <w:t>odlučeno</w:t>
      </w:r>
      <w:proofErr w:type="spellEnd"/>
      <w:r w:rsidRPr="009A1D05">
        <w:rPr>
          <w:sz w:val="24"/>
        </w:rPr>
        <w:t xml:space="preserve"> je da se za taj </w:t>
      </w:r>
      <w:proofErr w:type="spellStart"/>
      <w:r w:rsidRPr="009A1D05">
        <w:rPr>
          <w:sz w:val="24"/>
        </w:rPr>
        <w:t>posao</w:t>
      </w:r>
      <w:proofErr w:type="spellEnd"/>
      <w:r w:rsidRPr="009A1D05">
        <w:rPr>
          <w:sz w:val="24"/>
        </w:rPr>
        <w:t xml:space="preserve"> </w:t>
      </w:r>
      <w:proofErr w:type="spellStart"/>
      <w:r w:rsidRPr="009A1D05">
        <w:rPr>
          <w:sz w:val="24"/>
        </w:rPr>
        <w:t>koristi</w:t>
      </w:r>
      <w:proofErr w:type="spellEnd"/>
      <w:r w:rsidRPr="009A1D05">
        <w:rPr>
          <w:sz w:val="24"/>
        </w:rPr>
        <w:t xml:space="preserve"> </w:t>
      </w:r>
      <w:r>
        <w:rPr>
          <w:sz w:val="24"/>
        </w:rPr>
        <w:t>plugin</w:t>
      </w:r>
      <w:r w:rsidRPr="009A1D05">
        <w:rPr>
          <w:sz w:val="24"/>
        </w:rPr>
        <w:t xml:space="preserve"> </w:t>
      </w:r>
      <w:r>
        <w:rPr>
          <w:sz w:val="24"/>
        </w:rPr>
        <w:t>"</w:t>
      </w:r>
      <w:r w:rsidRPr="009A1D05">
        <w:rPr>
          <w:sz w:val="24"/>
        </w:rPr>
        <w:t>Spreadsheet Layers</w:t>
      </w:r>
      <w:r>
        <w:rPr>
          <w:sz w:val="24"/>
        </w:rPr>
        <w:t>"</w:t>
      </w:r>
      <w:r w:rsidR="001C7C15">
        <w:rPr>
          <w:sz w:val="24"/>
        </w:rPr>
        <w:t xml:space="preserve">. On se </w:t>
      </w:r>
      <w:proofErr w:type="spellStart"/>
      <w:r w:rsidR="001C7C15">
        <w:rPr>
          <w:sz w:val="24"/>
        </w:rPr>
        <w:t>instalira</w:t>
      </w:r>
      <w:proofErr w:type="spellEnd"/>
      <w:r w:rsidR="001C7C15">
        <w:rPr>
          <w:sz w:val="24"/>
        </w:rPr>
        <w:t xml:space="preserve"> </w:t>
      </w:r>
      <w:proofErr w:type="spellStart"/>
      <w:r w:rsidR="001C7C15">
        <w:rPr>
          <w:sz w:val="24"/>
        </w:rPr>
        <w:t>tako</w:t>
      </w:r>
      <w:proofErr w:type="spellEnd"/>
      <w:r w:rsidR="001C7C15">
        <w:rPr>
          <w:sz w:val="24"/>
        </w:rPr>
        <w:t xml:space="preserve"> </w:t>
      </w:r>
      <w:proofErr w:type="spellStart"/>
      <w:r w:rsidR="001C7C15">
        <w:rPr>
          <w:sz w:val="24"/>
        </w:rPr>
        <w:t>što</w:t>
      </w:r>
      <w:proofErr w:type="spellEnd"/>
      <w:r w:rsidR="001C7C15">
        <w:rPr>
          <w:sz w:val="24"/>
        </w:rPr>
        <w:t xml:space="preserve"> se u QGIS-u, </w:t>
      </w:r>
      <w:proofErr w:type="spellStart"/>
      <w:r w:rsidR="001C7C15">
        <w:rPr>
          <w:sz w:val="24"/>
        </w:rPr>
        <w:t>iz</w:t>
      </w:r>
      <w:proofErr w:type="spellEnd"/>
      <w:r w:rsidR="001C7C15">
        <w:rPr>
          <w:sz w:val="24"/>
        </w:rPr>
        <w:t xml:space="preserve"> </w:t>
      </w:r>
      <w:proofErr w:type="spellStart"/>
      <w:r w:rsidR="001C7C15">
        <w:rPr>
          <w:sz w:val="24"/>
        </w:rPr>
        <w:t>padajućeg</w:t>
      </w:r>
      <w:proofErr w:type="spellEnd"/>
      <w:r w:rsidR="001C7C15">
        <w:rPr>
          <w:sz w:val="24"/>
        </w:rPr>
        <w:t xml:space="preserve"> </w:t>
      </w:r>
      <w:proofErr w:type="spellStart"/>
      <w:r w:rsidR="001C7C15">
        <w:rPr>
          <w:sz w:val="24"/>
        </w:rPr>
        <w:t>menija</w:t>
      </w:r>
      <w:proofErr w:type="spellEnd"/>
      <w:r w:rsidR="001C7C15">
        <w:rPr>
          <w:sz w:val="24"/>
        </w:rPr>
        <w:t xml:space="preserve"> </w:t>
      </w:r>
      <w:r w:rsidR="001C7C15" w:rsidRPr="00254257">
        <w:rPr>
          <w:b/>
          <w:bCs/>
          <w:sz w:val="24"/>
        </w:rPr>
        <w:t>Plugins</w:t>
      </w:r>
      <w:r w:rsidR="001C7C15">
        <w:rPr>
          <w:sz w:val="24"/>
        </w:rPr>
        <w:t xml:space="preserve"> </w:t>
      </w:r>
      <w:proofErr w:type="spellStart"/>
      <w:r w:rsidR="001C7C15">
        <w:rPr>
          <w:sz w:val="24"/>
        </w:rPr>
        <w:t>izabere</w:t>
      </w:r>
      <w:proofErr w:type="spellEnd"/>
      <w:r w:rsidR="001C7C15">
        <w:rPr>
          <w:sz w:val="24"/>
        </w:rPr>
        <w:t xml:space="preserve"> </w:t>
      </w:r>
      <w:proofErr w:type="spellStart"/>
      <w:r w:rsidR="001C7C15">
        <w:rPr>
          <w:sz w:val="24"/>
        </w:rPr>
        <w:t>opcija</w:t>
      </w:r>
      <w:proofErr w:type="spellEnd"/>
      <w:r w:rsidR="001C7C15">
        <w:rPr>
          <w:sz w:val="24"/>
        </w:rPr>
        <w:t xml:space="preserve"> </w:t>
      </w:r>
      <w:r w:rsidR="001C7C15" w:rsidRPr="00254257">
        <w:rPr>
          <w:b/>
          <w:bCs/>
          <w:sz w:val="24"/>
        </w:rPr>
        <w:t>Menage and Install Plugins</w:t>
      </w:r>
      <w:r w:rsidR="001C7C15">
        <w:rPr>
          <w:sz w:val="24"/>
        </w:rPr>
        <w:t xml:space="preserve">. </w:t>
      </w:r>
    </w:p>
    <w:p w14:paraId="6208BBA8" w14:textId="142CDD4A" w:rsidR="009A1D05" w:rsidRDefault="009A1D05" w:rsidP="003E7E29"/>
    <w:p w14:paraId="6553923A" w14:textId="521DA8B1" w:rsidR="001C7C15" w:rsidRDefault="001C7C15" w:rsidP="001C7C15"/>
    <w:p w14:paraId="56DD5E2C" w14:textId="3C9979CE" w:rsidR="001C7C15" w:rsidRDefault="001C7C15" w:rsidP="001C7C15">
      <w:r>
        <w:rPr>
          <w:noProof/>
        </w:rPr>
        <w:drawing>
          <wp:inline distT="0" distB="0" distL="0" distR="0" wp14:anchorId="056A5307" wp14:editId="6B0F14AF">
            <wp:extent cx="6126480" cy="19411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B3F8" w14:textId="442B5EEF" w:rsidR="001C7C15" w:rsidRPr="001C7C15" w:rsidRDefault="001C7C15" w:rsidP="001C7C15"/>
    <w:p w14:paraId="4EE5BE4E" w14:textId="5EC29B1D" w:rsidR="001C7C15" w:rsidRPr="001C7C15" w:rsidRDefault="001C7C15" w:rsidP="001C7C15"/>
    <w:p w14:paraId="6AC58D23" w14:textId="21910D7C" w:rsidR="001C7C15" w:rsidRPr="001C7C15" w:rsidRDefault="00254257" w:rsidP="001C7C15">
      <w:proofErr w:type="spellStart"/>
      <w:r>
        <w:t>Slika</w:t>
      </w:r>
      <w:proofErr w:type="spellEnd"/>
      <w:r>
        <w:t xml:space="preserve"> 1: </w:t>
      </w:r>
      <w:proofErr w:type="spellStart"/>
      <w:r>
        <w:t>Instalacija</w:t>
      </w:r>
      <w:proofErr w:type="spellEnd"/>
      <w:r>
        <w:t xml:space="preserve"> plugin-a</w:t>
      </w:r>
    </w:p>
    <w:p w14:paraId="0339F229" w14:textId="610BD22E" w:rsidR="001C7C15" w:rsidRPr="001C7C15" w:rsidRDefault="001C7C15" w:rsidP="001C7C15"/>
    <w:p w14:paraId="1D8B0CE7" w14:textId="7A7AAA65" w:rsidR="001C7C15" w:rsidRPr="001C7C15" w:rsidRDefault="001C7C15" w:rsidP="001C7C15"/>
    <w:p w14:paraId="2F4F6B6C" w14:textId="33E8AEAF" w:rsidR="001C7C15" w:rsidRDefault="001C7C15" w:rsidP="00254257">
      <w:pPr>
        <w:pStyle w:val="Heading1"/>
        <w:jc w:val="both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prozoru</w:t>
      </w:r>
      <w:proofErr w:type="spellEnd"/>
      <w:r>
        <w:rPr>
          <w:sz w:val="24"/>
        </w:rPr>
        <w:t xml:space="preserve"> koji se </w:t>
      </w:r>
      <w:proofErr w:type="spellStart"/>
      <w:r>
        <w:rPr>
          <w:sz w:val="24"/>
        </w:rPr>
        <w:t>otvori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pretragu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ukucati</w:t>
      </w:r>
      <w:proofErr w:type="spellEnd"/>
      <w:r>
        <w:rPr>
          <w:sz w:val="24"/>
        </w:rPr>
        <w:t xml:space="preserve"> </w:t>
      </w:r>
      <w:r w:rsidRPr="00254257">
        <w:rPr>
          <w:i/>
          <w:iCs/>
          <w:sz w:val="24"/>
        </w:rPr>
        <w:t>Spreadsheet Layers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kliknuti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</w:t>
      </w:r>
      <w:r w:rsidR="00254257" w:rsidRPr="00254257">
        <w:rPr>
          <w:b/>
          <w:bCs/>
          <w:sz w:val="24"/>
        </w:rPr>
        <w:t>I</w:t>
      </w:r>
      <w:r w:rsidRPr="00254257">
        <w:rPr>
          <w:b/>
          <w:bCs/>
          <w:sz w:val="24"/>
        </w:rPr>
        <w:t>nstall</w:t>
      </w:r>
      <w:r>
        <w:rPr>
          <w:sz w:val="24"/>
        </w:rPr>
        <w:t xml:space="preserve"> </w:t>
      </w:r>
      <w:proofErr w:type="spellStart"/>
      <w:r>
        <w:rPr>
          <w:sz w:val="24"/>
        </w:rPr>
        <w:t>čime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instaliran</w:t>
      </w:r>
      <w:proofErr w:type="spellEnd"/>
      <w:r>
        <w:rPr>
          <w:sz w:val="24"/>
        </w:rPr>
        <w:t>.</w:t>
      </w:r>
    </w:p>
    <w:p w14:paraId="609F4ED2" w14:textId="77777777" w:rsidR="001C7C15" w:rsidRDefault="001C7C15" w:rsidP="001C7C15">
      <w:pPr>
        <w:pStyle w:val="Heading1"/>
        <w:rPr>
          <w:sz w:val="24"/>
        </w:rPr>
      </w:pPr>
    </w:p>
    <w:p w14:paraId="7ADB45A9" w14:textId="77777777" w:rsidR="004E7AA5" w:rsidRPr="004E7AA5" w:rsidRDefault="004E7AA5" w:rsidP="004E7AA5"/>
    <w:p w14:paraId="0A96A587" w14:textId="76E4A8CC" w:rsidR="00036DFD" w:rsidRDefault="00254257" w:rsidP="00036DFD">
      <w:r>
        <w:rPr>
          <w:noProof/>
        </w:rPr>
        <w:drawing>
          <wp:inline distT="0" distB="0" distL="0" distR="0" wp14:anchorId="3D2C9405" wp14:editId="77CC4AB1">
            <wp:extent cx="6126480" cy="32670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12AC" w14:textId="48483E2E" w:rsidR="00036DFD" w:rsidRDefault="00036DFD" w:rsidP="00036DFD"/>
    <w:p w14:paraId="1686418E" w14:textId="269D70D7" w:rsidR="00036DFD" w:rsidRDefault="00254257" w:rsidP="00036DFD">
      <w:proofErr w:type="spellStart"/>
      <w:r>
        <w:t>Slika</w:t>
      </w:r>
      <w:proofErr w:type="spellEnd"/>
      <w:r>
        <w:t xml:space="preserve"> 2: </w:t>
      </w:r>
      <w:proofErr w:type="spellStart"/>
      <w:r>
        <w:t>Instalacija</w:t>
      </w:r>
      <w:proofErr w:type="spellEnd"/>
      <w:r>
        <w:t xml:space="preserve"> plugin-a</w:t>
      </w:r>
    </w:p>
    <w:p w14:paraId="6B17345C" w14:textId="74408B4E" w:rsidR="00254257" w:rsidRDefault="00254257" w:rsidP="00036DFD"/>
    <w:p w14:paraId="6B2D201A" w14:textId="19AD4C93" w:rsidR="00254257" w:rsidRDefault="00254257" w:rsidP="00036DFD"/>
    <w:p w14:paraId="285F6411" w14:textId="77777777" w:rsidR="00254257" w:rsidRDefault="00254257" w:rsidP="00036DFD"/>
    <w:p w14:paraId="40F69B02" w14:textId="11E45875" w:rsidR="00254257" w:rsidRDefault="00254257" w:rsidP="00254257">
      <w:pPr>
        <w:pStyle w:val="Heading1"/>
        <w:jc w:val="both"/>
        <w:rPr>
          <w:sz w:val="24"/>
        </w:rPr>
      </w:pP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toga,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pokrenuti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pomenuti</w:t>
      </w:r>
      <w:proofErr w:type="spellEnd"/>
      <w:r>
        <w:rPr>
          <w:sz w:val="24"/>
        </w:rPr>
        <w:t xml:space="preserve"> plugin. </w:t>
      </w:r>
      <w:proofErr w:type="spellStart"/>
      <w:r>
        <w:rPr>
          <w:sz w:val="24"/>
        </w:rPr>
        <w:t>Klikom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</w:t>
      </w:r>
      <w:r w:rsidRPr="00254257">
        <w:rPr>
          <w:b/>
          <w:bCs/>
          <w:sz w:val="24"/>
        </w:rPr>
        <w:t>Browse…</w:t>
      </w:r>
      <w:r>
        <w:rPr>
          <w:sz w:val="24"/>
        </w:rPr>
        <w:t xml:space="preserve">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pronaći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fajlova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želimo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učitamo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potvrditi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izbor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r w:rsidRPr="00254257">
        <w:rPr>
          <w:b/>
          <w:bCs/>
          <w:sz w:val="24"/>
        </w:rPr>
        <w:t>OK</w:t>
      </w:r>
      <w:r>
        <w:rPr>
          <w:sz w:val="24"/>
        </w:rPr>
        <w:t>.</w:t>
      </w:r>
    </w:p>
    <w:p w14:paraId="00223389" w14:textId="3B1FB6A2" w:rsidR="00254257" w:rsidRDefault="00254257" w:rsidP="00254257"/>
    <w:p w14:paraId="4AAE309B" w14:textId="178B84AD" w:rsidR="00254257" w:rsidRDefault="00254257" w:rsidP="00254257"/>
    <w:p w14:paraId="5E6D9692" w14:textId="77777777" w:rsidR="00254257" w:rsidRPr="00254257" w:rsidRDefault="00254257" w:rsidP="00254257"/>
    <w:p w14:paraId="4FA57604" w14:textId="77777777" w:rsidR="00254257" w:rsidRDefault="00254257" w:rsidP="00254257"/>
    <w:p w14:paraId="7D66D8C5" w14:textId="5776CDD5" w:rsidR="00036DFD" w:rsidRPr="00036DFD" w:rsidRDefault="00036DFD" w:rsidP="00036DFD">
      <w:r>
        <w:rPr>
          <w:noProof/>
        </w:rPr>
        <w:drawing>
          <wp:inline distT="0" distB="0" distL="0" distR="0" wp14:anchorId="03C342DE" wp14:editId="366269AD">
            <wp:extent cx="6126480" cy="520001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D289" w14:textId="0A4816C4" w:rsidR="001C7C15" w:rsidRDefault="00254257" w:rsidP="001C7C15">
      <w:proofErr w:type="spellStart"/>
      <w:r>
        <w:t>Slika</w:t>
      </w:r>
      <w:proofErr w:type="spellEnd"/>
      <w:r>
        <w:t xml:space="preserve"> 3: </w:t>
      </w:r>
      <w:r w:rsidRPr="00254257">
        <w:t>Spreadsheet Layers</w:t>
      </w:r>
      <w:r w:rsidRPr="00254257">
        <w:t xml:space="preserve"> plugin</w:t>
      </w:r>
    </w:p>
    <w:p w14:paraId="3461BE34" w14:textId="31972879" w:rsidR="001C7C15" w:rsidRDefault="001C7C15" w:rsidP="001C7C15"/>
    <w:p w14:paraId="0EF879E9" w14:textId="2D3641F2" w:rsidR="00036DFD" w:rsidRDefault="00036DFD" w:rsidP="00036DFD"/>
    <w:p w14:paraId="158CB1C4" w14:textId="518C5F4E" w:rsidR="00254257" w:rsidRDefault="00254257" w:rsidP="00036DFD"/>
    <w:p w14:paraId="11310888" w14:textId="2121110A" w:rsidR="00254257" w:rsidRDefault="00254257" w:rsidP="00036DFD"/>
    <w:p w14:paraId="0C9778FD" w14:textId="2A0938E9" w:rsidR="00254257" w:rsidRDefault="00254257" w:rsidP="00036DFD"/>
    <w:p w14:paraId="3ED9028F" w14:textId="2643FF78" w:rsidR="00254257" w:rsidRDefault="00254257" w:rsidP="00036DFD"/>
    <w:p w14:paraId="19AC5811" w14:textId="77777777" w:rsidR="00254257" w:rsidRDefault="00254257" w:rsidP="00254257">
      <w:pPr>
        <w:jc w:val="both"/>
      </w:pPr>
    </w:p>
    <w:p w14:paraId="6C6E6157" w14:textId="2E1791D5" w:rsidR="00036DFD" w:rsidRDefault="00036DFD" w:rsidP="00254257">
      <w:pPr>
        <w:jc w:val="both"/>
      </w:pPr>
      <w:proofErr w:type="spellStart"/>
      <w:r>
        <w:t>Zatim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štiklirati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 w:rsidRPr="00254257">
        <w:rPr>
          <w:b/>
          <w:bCs/>
        </w:rPr>
        <w:t>Geometry</w:t>
      </w:r>
      <w:r>
        <w:t xml:space="preserve"> a u polje </w:t>
      </w:r>
      <w:r w:rsidRPr="00254257">
        <w:rPr>
          <w:i/>
          <w:iCs/>
        </w:rPr>
        <w:t>X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254257">
        <w:rPr>
          <w:i/>
          <w:iCs/>
        </w:rPr>
        <w:t>Y</w:t>
      </w:r>
      <w:r>
        <w:t xml:space="preserve">,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po X </w:t>
      </w:r>
      <w:proofErr w:type="spellStart"/>
      <w:r>
        <w:t>i</w:t>
      </w:r>
      <w:proofErr w:type="spellEnd"/>
      <w:r>
        <w:t xml:space="preserve"> Y </w:t>
      </w:r>
      <w:proofErr w:type="spellStart"/>
      <w:r>
        <w:t>osi</w:t>
      </w:r>
      <w:proofErr w:type="spellEnd"/>
      <w:r>
        <w:t xml:space="preserve">.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poljima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lat. </w:t>
      </w:r>
      <w:proofErr w:type="spellStart"/>
      <w:r>
        <w:t>Nakon</w:t>
      </w:r>
      <w:proofErr w:type="spellEnd"/>
      <w:r>
        <w:t xml:space="preserve"> toga je </w:t>
      </w:r>
      <w:proofErr w:type="spellStart"/>
      <w:r>
        <w:t>potrebno</w:t>
      </w:r>
      <w:proofErr w:type="spellEnd"/>
      <w:r>
        <w:t xml:space="preserve"> u </w:t>
      </w:r>
      <w:proofErr w:type="spellStart"/>
      <w:r>
        <w:t>polju</w:t>
      </w:r>
      <w:proofErr w:type="spellEnd"/>
      <w:r>
        <w:t xml:space="preserve"> </w:t>
      </w:r>
      <w:r w:rsidRPr="00254257">
        <w:rPr>
          <w:i/>
          <w:iCs/>
        </w:rPr>
        <w:t>Reference system</w:t>
      </w:r>
      <w:r>
        <w:t xml:space="preserve"> </w:t>
      </w:r>
      <w:proofErr w:type="spellStart"/>
      <w:r>
        <w:t>unijeti</w:t>
      </w:r>
      <w:proofErr w:type="spellEnd"/>
      <w:r>
        <w:t xml:space="preserve"> </w:t>
      </w:r>
      <w:r w:rsidRPr="00254257">
        <w:rPr>
          <w:i/>
          <w:iCs/>
        </w:rPr>
        <w:t>EPSG: 432</w:t>
      </w:r>
      <w:r w:rsidR="00254257">
        <w:rPr>
          <w:i/>
          <w:iCs/>
        </w:rPr>
        <w:t>6</w:t>
      </w:r>
      <w:r w:rsidRPr="00254257">
        <w:rPr>
          <w:i/>
          <w:iCs/>
        </w:rPr>
        <w:t xml:space="preserve"> -WGS 84</w:t>
      </w:r>
      <w:r>
        <w:t xml:space="preserve"> </w:t>
      </w:r>
      <w:proofErr w:type="spellStart"/>
      <w:r>
        <w:t>koordinatni</w:t>
      </w:r>
      <w:proofErr w:type="spellEnd"/>
      <w:r>
        <w:t xml:space="preserve"> system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254257">
        <w:rPr>
          <w:b/>
          <w:bCs/>
        </w:rPr>
        <w:t>OK</w:t>
      </w:r>
      <w:r>
        <w:t>.</w:t>
      </w:r>
    </w:p>
    <w:p w14:paraId="6AD2CF68" w14:textId="59427297" w:rsidR="00036DFD" w:rsidRDefault="00036DFD" w:rsidP="00254257">
      <w:pPr>
        <w:jc w:val="both"/>
      </w:pPr>
      <w:proofErr w:type="spellStart"/>
      <w:r>
        <w:t>Podaci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učitani</w:t>
      </w:r>
      <w:proofErr w:type="spellEnd"/>
      <w:r>
        <w:t xml:space="preserve"> u QGIS </w:t>
      </w:r>
      <w:proofErr w:type="spellStart"/>
      <w:r>
        <w:t>i</w:t>
      </w:r>
      <w:proofErr w:type="spellEnd"/>
      <w:r>
        <w:t xml:space="preserve"> to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tačaka</w:t>
      </w:r>
      <w:proofErr w:type="spellEnd"/>
      <w:r>
        <w:t>.</w:t>
      </w:r>
      <w:r w:rsidR="004E7AA5">
        <w:t xml:space="preserve"> </w:t>
      </w:r>
      <w:proofErr w:type="spellStart"/>
      <w:r w:rsidR="004E7AA5">
        <w:t>Uočljivo</w:t>
      </w:r>
      <w:proofErr w:type="spellEnd"/>
      <w:r w:rsidR="004E7AA5">
        <w:t xml:space="preserve"> je da se </w:t>
      </w:r>
      <w:proofErr w:type="spellStart"/>
      <w:r w:rsidR="004E7AA5">
        <w:t>tačke</w:t>
      </w:r>
      <w:proofErr w:type="spellEnd"/>
      <w:r w:rsidR="004E7AA5">
        <w:t xml:space="preserve"> </w:t>
      </w:r>
      <w:proofErr w:type="spellStart"/>
      <w:r w:rsidR="004E7AA5">
        <w:t>nalaze</w:t>
      </w:r>
      <w:proofErr w:type="spellEnd"/>
      <w:r w:rsidR="004E7AA5">
        <w:t xml:space="preserve"> </w:t>
      </w:r>
      <w:proofErr w:type="spellStart"/>
      <w:r w:rsidR="004E7AA5">
        <w:t>na</w:t>
      </w:r>
      <w:proofErr w:type="spellEnd"/>
      <w:r w:rsidR="004E7AA5">
        <w:t xml:space="preserve"> </w:t>
      </w:r>
      <w:proofErr w:type="spellStart"/>
      <w:r w:rsidR="004E7AA5">
        <w:t>teritoriji</w:t>
      </w:r>
      <w:proofErr w:type="spellEnd"/>
      <w:r w:rsidR="004E7AA5">
        <w:t xml:space="preserve"> </w:t>
      </w:r>
      <w:proofErr w:type="spellStart"/>
      <w:r w:rsidR="004E7AA5">
        <w:t>opštine</w:t>
      </w:r>
      <w:proofErr w:type="spellEnd"/>
      <w:r w:rsidR="004E7AA5">
        <w:t xml:space="preserve"> </w:t>
      </w:r>
      <w:proofErr w:type="spellStart"/>
      <w:r w:rsidR="004E7AA5">
        <w:t>Čačak</w:t>
      </w:r>
      <w:proofErr w:type="spellEnd"/>
      <w:r w:rsidR="004E7AA5">
        <w:t xml:space="preserve"> </w:t>
      </w:r>
      <w:proofErr w:type="spellStart"/>
      <w:r w:rsidR="004E7AA5">
        <w:t>i</w:t>
      </w:r>
      <w:proofErr w:type="spellEnd"/>
      <w:r w:rsidR="004E7AA5">
        <w:t xml:space="preserve"> to u </w:t>
      </w:r>
      <w:proofErr w:type="spellStart"/>
      <w:r w:rsidR="004E7AA5">
        <w:t>gradskom</w:t>
      </w:r>
      <w:proofErr w:type="spellEnd"/>
      <w:r w:rsidR="004E7AA5">
        <w:t xml:space="preserve"> </w:t>
      </w:r>
      <w:proofErr w:type="spellStart"/>
      <w:r w:rsidR="004E7AA5">
        <w:t>naselju</w:t>
      </w:r>
      <w:proofErr w:type="spellEnd"/>
      <w:r w:rsidR="004E7AA5">
        <w:t xml:space="preserve"> </w:t>
      </w:r>
      <w:proofErr w:type="spellStart"/>
      <w:r w:rsidR="004E7AA5">
        <w:t>Čačak</w:t>
      </w:r>
      <w:proofErr w:type="spellEnd"/>
      <w:r w:rsidR="004E7AA5">
        <w:t xml:space="preserve"> </w:t>
      </w:r>
      <w:proofErr w:type="spellStart"/>
      <w:r w:rsidR="004E7AA5">
        <w:t>i</w:t>
      </w:r>
      <w:proofErr w:type="spellEnd"/>
      <w:r w:rsidR="004E7AA5">
        <w:t xml:space="preserve"> </w:t>
      </w:r>
      <w:proofErr w:type="spellStart"/>
      <w:r w:rsidR="004E7AA5">
        <w:t>duž</w:t>
      </w:r>
      <w:proofErr w:type="spellEnd"/>
      <w:r w:rsidR="004E7AA5">
        <w:t xml:space="preserve"> </w:t>
      </w:r>
      <w:proofErr w:type="spellStart"/>
      <w:r w:rsidR="004E7AA5">
        <w:t>ulice</w:t>
      </w:r>
      <w:proofErr w:type="spellEnd"/>
      <w:r w:rsidR="004E7AA5">
        <w:t xml:space="preserve"> </w:t>
      </w:r>
      <w:proofErr w:type="spellStart"/>
      <w:r w:rsidR="004E7AA5">
        <w:t>Ibarski</w:t>
      </w:r>
      <w:proofErr w:type="spellEnd"/>
      <w:r w:rsidR="004E7AA5">
        <w:t xml:space="preserve"> put.</w:t>
      </w:r>
    </w:p>
    <w:p w14:paraId="6532FF5E" w14:textId="707BA44B" w:rsidR="00254257" w:rsidRDefault="00254257" w:rsidP="00036DFD"/>
    <w:p w14:paraId="525AC7B5" w14:textId="77777777" w:rsidR="00254257" w:rsidRDefault="00254257" w:rsidP="00036DFD"/>
    <w:p w14:paraId="3EBC03A5" w14:textId="77777777" w:rsidR="00254257" w:rsidRDefault="00254257" w:rsidP="00036DFD"/>
    <w:p w14:paraId="575ED900" w14:textId="77777777" w:rsidR="00254257" w:rsidRDefault="004E7AA5" w:rsidP="00254257">
      <w:pPr>
        <w:jc w:val="both"/>
      </w:pPr>
      <w:proofErr w:type="spellStart"/>
      <w:r>
        <w:t>Sljedeći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se </w:t>
      </w:r>
      <w:proofErr w:type="spellStart"/>
      <w:r>
        <w:t>odnosio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 xml:space="preserve"> </w:t>
      </w:r>
      <w:proofErr w:type="spellStart"/>
      <w:r>
        <w:t>učitanih</w:t>
      </w:r>
      <w:proofErr w:type="spellEnd"/>
      <w:r>
        <w:t xml:space="preserve"> </w:t>
      </w:r>
      <w:proofErr w:type="spellStart"/>
      <w:r>
        <w:t>tabel</w:t>
      </w:r>
      <w:r w:rsidR="00254257">
        <w:t>a</w:t>
      </w:r>
      <w:proofErr w:type="spellEnd"/>
      <w:r>
        <w:t xml:space="preserve"> u shape </w:t>
      </w:r>
      <w:proofErr w:type="spellStart"/>
      <w:r>
        <w:t>fajlove</w:t>
      </w:r>
      <w:proofErr w:type="spellEnd"/>
      <w:r>
        <w:t xml:space="preserve">. To se </w:t>
      </w:r>
      <w:proofErr w:type="spellStart"/>
      <w:r>
        <w:t>uradilo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pritisnulo</w:t>
      </w:r>
      <w:proofErr w:type="spellEnd"/>
      <w:r>
        <w:t xml:space="preserve"> </w:t>
      </w:r>
      <w:proofErr w:type="spellStart"/>
      <w:r>
        <w:t>desnim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254257">
        <w:t>sloj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učitanim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koji se </w:t>
      </w:r>
      <w:proofErr w:type="spellStart"/>
      <w:r>
        <w:t>pojavio</w:t>
      </w:r>
      <w:proofErr w:type="spellEnd"/>
      <w:r>
        <w:t xml:space="preserve"> </w:t>
      </w:r>
      <w:proofErr w:type="spellStart"/>
      <w:r>
        <w:t>izabrala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r w:rsidRPr="00254257">
        <w:rPr>
          <w:b/>
          <w:bCs/>
        </w:rPr>
        <w:t>Export</w:t>
      </w:r>
      <w:r>
        <w:t xml:space="preserve"> a </w:t>
      </w:r>
      <w:proofErr w:type="spellStart"/>
      <w:r>
        <w:t>zatim</w:t>
      </w:r>
      <w:proofErr w:type="spellEnd"/>
      <w:r>
        <w:t xml:space="preserve"> </w:t>
      </w:r>
      <w:r w:rsidRPr="00254257">
        <w:rPr>
          <w:b/>
          <w:bCs/>
        </w:rPr>
        <w:t>Save Feature As…</w:t>
      </w:r>
      <w:r>
        <w:t xml:space="preserve">. </w:t>
      </w:r>
    </w:p>
    <w:p w14:paraId="0FD30141" w14:textId="4DE4A370" w:rsidR="00254257" w:rsidRDefault="00254257" w:rsidP="00036DFD">
      <w:r>
        <w:rPr>
          <w:noProof/>
        </w:rPr>
        <w:drawing>
          <wp:inline distT="0" distB="0" distL="0" distR="0" wp14:anchorId="55386D65" wp14:editId="70C990F5">
            <wp:extent cx="5305425" cy="496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2167" w14:textId="77777777" w:rsidR="00254257" w:rsidRDefault="00254257" w:rsidP="00036DFD"/>
    <w:p w14:paraId="3C3D84D2" w14:textId="77777777" w:rsidR="00254257" w:rsidRDefault="00254257" w:rsidP="00036DFD"/>
    <w:p w14:paraId="2FEBC5FB" w14:textId="38532973" w:rsidR="00D10A81" w:rsidRDefault="00D10A81" w:rsidP="00D10A81">
      <w:proofErr w:type="spellStart"/>
      <w:r>
        <w:t>Slika</w:t>
      </w:r>
      <w:proofErr w:type="spellEnd"/>
      <w:r>
        <w:t xml:space="preserve"> </w:t>
      </w:r>
      <w:r>
        <w:t>4</w:t>
      </w:r>
      <w:r>
        <w:t xml:space="preserve">: </w:t>
      </w:r>
      <w:r>
        <w:t xml:space="preserve">Export </w:t>
      </w:r>
      <w:proofErr w:type="spellStart"/>
      <w:r>
        <w:t>podataka</w:t>
      </w:r>
      <w:proofErr w:type="spellEnd"/>
    </w:p>
    <w:p w14:paraId="3D7A9B4E" w14:textId="77777777" w:rsidR="00254257" w:rsidRDefault="00254257" w:rsidP="00036DFD"/>
    <w:p w14:paraId="47E94F87" w14:textId="77777777" w:rsidR="00254257" w:rsidRDefault="00254257" w:rsidP="00036DFD"/>
    <w:p w14:paraId="06F1CC2A" w14:textId="77777777" w:rsidR="00254257" w:rsidRDefault="00254257" w:rsidP="00036DFD"/>
    <w:p w14:paraId="6D5B19ED" w14:textId="77777777" w:rsidR="00254257" w:rsidRDefault="00254257" w:rsidP="00036DFD"/>
    <w:p w14:paraId="700A81A8" w14:textId="77777777" w:rsidR="00254257" w:rsidRDefault="00254257" w:rsidP="00036DFD"/>
    <w:p w14:paraId="1966A568" w14:textId="77777777" w:rsidR="00254257" w:rsidRDefault="00254257" w:rsidP="00254257">
      <w:pPr>
        <w:jc w:val="both"/>
      </w:pPr>
    </w:p>
    <w:p w14:paraId="295E6B90" w14:textId="5E1CFEC5" w:rsidR="004E7AA5" w:rsidRPr="00036DFD" w:rsidRDefault="004E7AA5" w:rsidP="00254257">
      <w:pPr>
        <w:jc w:val="both"/>
      </w:pPr>
      <w:r>
        <w:t xml:space="preserve">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koji se </w:t>
      </w:r>
      <w:proofErr w:type="spellStart"/>
      <w:r>
        <w:t>otvori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u </w:t>
      </w:r>
      <w:proofErr w:type="spellStart"/>
      <w:r>
        <w:t>polju</w:t>
      </w:r>
      <w:proofErr w:type="spellEnd"/>
      <w:r>
        <w:t xml:space="preserve"> </w:t>
      </w:r>
      <w:r w:rsidRPr="00254257">
        <w:rPr>
          <w:b/>
          <w:bCs/>
        </w:rPr>
        <w:t>Format</w:t>
      </w:r>
      <w:r>
        <w:t xml:space="preserve"> </w:t>
      </w:r>
      <w:proofErr w:type="spellStart"/>
      <w:r>
        <w:t>izabrati</w:t>
      </w:r>
      <w:proofErr w:type="spellEnd"/>
      <w:r>
        <w:t xml:space="preserve"> </w:t>
      </w:r>
      <w:r w:rsidRPr="00254257">
        <w:rPr>
          <w:i/>
          <w:iCs/>
        </w:rPr>
        <w:t>ESRI Shapefile</w:t>
      </w:r>
      <w:r>
        <w:t xml:space="preserve">, </w:t>
      </w:r>
      <w:proofErr w:type="spellStart"/>
      <w:r>
        <w:t>zatim</w:t>
      </w:r>
      <w:proofErr w:type="spellEnd"/>
      <w:r>
        <w:t xml:space="preserve"> u </w:t>
      </w:r>
      <w:proofErr w:type="spellStart"/>
      <w:r w:rsidR="00254257" w:rsidRPr="00254257">
        <w:t>polju</w:t>
      </w:r>
      <w:proofErr w:type="spellEnd"/>
      <w:r w:rsidRPr="00254257">
        <w:rPr>
          <w:b/>
          <w:bCs/>
        </w:rPr>
        <w:t xml:space="preserve"> File name</w:t>
      </w:r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naslovimo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polju</w:t>
      </w:r>
      <w:proofErr w:type="spellEnd"/>
      <w:r>
        <w:t xml:space="preserve"> </w:t>
      </w:r>
      <w:r w:rsidRPr="00254257">
        <w:rPr>
          <w:b/>
          <w:bCs/>
        </w:rPr>
        <w:t>CRS</w:t>
      </w:r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koordinatni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r w:rsidRPr="00254257">
        <w:rPr>
          <w:i/>
          <w:iCs/>
        </w:rPr>
        <w:t>EPSG: 4326 - WGS 84</w:t>
      </w:r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. Da </w:t>
      </w:r>
      <w:proofErr w:type="spellStart"/>
      <w:r>
        <w:t>potvrdimo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pritisnuti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 w:rsidRPr="00254257">
        <w:rPr>
          <w:b/>
          <w:bCs/>
        </w:rPr>
        <w:t>OK</w:t>
      </w:r>
      <w:r>
        <w:t xml:space="preserve">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shape </w:t>
      </w:r>
      <w:proofErr w:type="spellStart"/>
      <w:r>
        <w:t>fajl</w:t>
      </w:r>
      <w:proofErr w:type="spellEnd"/>
      <w:r>
        <w:t xml:space="preserve">.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drugi</w:t>
      </w:r>
      <w:proofErr w:type="spellEnd"/>
      <w:r>
        <w:t xml:space="preserve"> set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je </w:t>
      </w:r>
      <w:proofErr w:type="spellStart"/>
      <w:r>
        <w:t>završena</w:t>
      </w:r>
      <w:proofErr w:type="spellEnd"/>
      <w:r>
        <w:t xml:space="preserve"> II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0E88D3A9" w14:textId="4A81F6C4" w:rsidR="001C7C15" w:rsidRDefault="001C7C15" w:rsidP="00254257">
      <w:pPr>
        <w:jc w:val="both"/>
        <w:rPr>
          <w:noProof/>
        </w:rPr>
      </w:pPr>
    </w:p>
    <w:p w14:paraId="7F8B372E" w14:textId="1AD0E1DD" w:rsidR="004E7AA5" w:rsidRPr="004E7AA5" w:rsidRDefault="004E7AA5" w:rsidP="00254257">
      <w:pPr>
        <w:jc w:val="both"/>
      </w:pPr>
    </w:p>
    <w:p w14:paraId="5A75A264" w14:textId="6DE3BEA0" w:rsidR="004E7AA5" w:rsidRPr="004E7AA5" w:rsidRDefault="004E7AA5" w:rsidP="004E7AA5"/>
    <w:p w14:paraId="5514FA55" w14:textId="20D4729C" w:rsidR="004E7AA5" w:rsidRPr="004E7AA5" w:rsidRDefault="004E7AA5" w:rsidP="004E7AA5"/>
    <w:p w14:paraId="113D9B73" w14:textId="038136EA" w:rsidR="004E7AA5" w:rsidRPr="004E7AA5" w:rsidRDefault="004E7AA5" w:rsidP="004E7AA5"/>
    <w:p w14:paraId="0F2461F6" w14:textId="01CEE1A1" w:rsidR="004E7AA5" w:rsidRPr="004E7AA5" w:rsidRDefault="004E7AA5" w:rsidP="004E7AA5"/>
    <w:p w14:paraId="78B286FF" w14:textId="2AAC6D4D" w:rsidR="004E7AA5" w:rsidRDefault="004E7AA5" w:rsidP="004E7AA5">
      <w:pPr>
        <w:rPr>
          <w:noProof/>
        </w:rPr>
      </w:pPr>
    </w:p>
    <w:p w14:paraId="33E9F71E" w14:textId="31BA1310" w:rsidR="004E7AA5" w:rsidRDefault="004E7AA5" w:rsidP="004E7AA5">
      <w:pPr>
        <w:rPr>
          <w:noProof/>
        </w:rPr>
      </w:pPr>
    </w:p>
    <w:p w14:paraId="4A7A2C7F" w14:textId="6AD6FFAE" w:rsidR="004E7AA5" w:rsidRPr="004E7AA5" w:rsidRDefault="004E7AA5" w:rsidP="004E7AA5">
      <w:r>
        <w:rPr>
          <w:noProof/>
        </w:rPr>
        <w:drawing>
          <wp:inline distT="0" distB="0" distL="0" distR="0" wp14:anchorId="551BA94D" wp14:editId="213AC8D0">
            <wp:extent cx="5629275" cy="606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F3DF" w14:textId="2531BEC5" w:rsidR="00D10A81" w:rsidRDefault="00D10A81" w:rsidP="00D10A81">
      <w:proofErr w:type="spellStart"/>
      <w:r>
        <w:t>Slika</w:t>
      </w:r>
      <w:proofErr w:type="spellEnd"/>
      <w:r>
        <w:t xml:space="preserve"> </w:t>
      </w:r>
      <w:r>
        <w:t>5</w:t>
      </w:r>
      <w:r>
        <w:t xml:space="preserve">: Export </w:t>
      </w:r>
      <w:proofErr w:type="spellStart"/>
      <w:r>
        <w:t>podataka</w:t>
      </w:r>
      <w:proofErr w:type="spellEnd"/>
    </w:p>
    <w:p w14:paraId="1FC2CD5B" w14:textId="28B6786B" w:rsidR="004E7AA5" w:rsidRDefault="004E7AA5" w:rsidP="004E7AA5"/>
    <w:p w14:paraId="7B366474" w14:textId="70B8B032" w:rsidR="00D10A81" w:rsidRPr="00D10A81" w:rsidRDefault="00D10A81" w:rsidP="00D10A81"/>
    <w:p w14:paraId="784C6A51" w14:textId="2697A4E1" w:rsidR="00D10A81" w:rsidRDefault="00D10A81" w:rsidP="00D10A81">
      <w:pPr>
        <w:jc w:val="both"/>
      </w:pPr>
    </w:p>
    <w:p w14:paraId="229D2488" w14:textId="039F755C" w:rsidR="00D10A81" w:rsidRPr="00D10A81" w:rsidRDefault="00D10A81" w:rsidP="00D10A81">
      <w:pPr>
        <w:jc w:val="both"/>
      </w:pPr>
      <w:r>
        <w:t xml:space="preserve">Po </w:t>
      </w:r>
      <w:proofErr w:type="spellStart"/>
      <w:r>
        <w:t>završetku</w:t>
      </w:r>
      <w:proofErr w:type="spellEnd"/>
      <w:r>
        <w:t xml:space="preserve"> II faze </w:t>
      </w:r>
      <w:proofErr w:type="spellStart"/>
      <w:r>
        <w:t>pristupilo</w:t>
      </w:r>
      <w:proofErr w:type="spellEnd"/>
      <w:r>
        <w:t xml:space="preserve"> se III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finalizaciji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odnosila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.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faze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predviđeno</w:t>
      </w:r>
      <w:proofErr w:type="spellEnd"/>
      <w:r>
        <w:t xml:space="preserve"> do 18.12.2020.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završena</w:t>
      </w:r>
      <w:proofErr w:type="spellEnd"/>
      <w:r>
        <w:t xml:space="preserve"> 2 dana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. </w:t>
      </w:r>
      <w:proofErr w:type="spellStart"/>
      <w:r>
        <w:t>Objedinjeni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unaprijed</w:t>
      </w:r>
      <w:proofErr w:type="spellEnd"/>
      <w:r>
        <w:t xml:space="preserve"> </w:t>
      </w:r>
      <w:proofErr w:type="spellStart"/>
      <w:r>
        <w:t>odrađenim</w:t>
      </w:r>
      <w:proofErr w:type="spellEnd"/>
      <w:r>
        <w:t xml:space="preserve"> </w:t>
      </w:r>
      <w:proofErr w:type="spellStart"/>
      <w:r>
        <w:t>gantogramom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GitHub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>.</w:t>
      </w:r>
    </w:p>
    <w:sectPr w:rsidR="00D10A81" w:rsidRPr="00D10A81" w:rsidSect="00F1160C">
      <w:footerReference w:type="default" r:id="rId16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91BC8" w14:textId="77777777" w:rsidR="00DD73D2" w:rsidRDefault="00DD73D2">
      <w:r>
        <w:separator/>
      </w:r>
    </w:p>
  </w:endnote>
  <w:endnote w:type="continuationSeparator" w:id="0">
    <w:p w14:paraId="1BDD8481" w14:textId="77777777" w:rsidR="00DD73D2" w:rsidRDefault="00DD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27D29" w14:textId="77777777" w:rsidR="00DD73D2" w:rsidRDefault="00DD73D2">
      <w:r>
        <w:separator/>
      </w:r>
    </w:p>
  </w:footnote>
  <w:footnote w:type="continuationSeparator" w:id="0">
    <w:p w14:paraId="6B1815F9" w14:textId="77777777" w:rsidR="00DD73D2" w:rsidRDefault="00DD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34C23B8D"/>
    <w:multiLevelType w:val="hybridMultilevel"/>
    <w:tmpl w:val="BCF4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83"/>
    <w:rsid w:val="000048DA"/>
    <w:rsid w:val="00025C4A"/>
    <w:rsid w:val="00025D17"/>
    <w:rsid w:val="00031668"/>
    <w:rsid w:val="00036DFD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91D42"/>
    <w:rsid w:val="001B59F4"/>
    <w:rsid w:val="001B7135"/>
    <w:rsid w:val="001C79A2"/>
    <w:rsid w:val="001C7BAD"/>
    <w:rsid w:val="001C7C15"/>
    <w:rsid w:val="001D0D50"/>
    <w:rsid w:val="001E2681"/>
    <w:rsid w:val="001E5FBD"/>
    <w:rsid w:val="002112B3"/>
    <w:rsid w:val="00232CE2"/>
    <w:rsid w:val="00234C97"/>
    <w:rsid w:val="00246DC0"/>
    <w:rsid w:val="00254257"/>
    <w:rsid w:val="002618AE"/>
    <w:rsid w:val="00263DB6"/>
    <w:rsid w:val="00285880"/>
    <w:rsid w:val="00297D08"/>
    <w:rsid w:val="002A70B2"/>
    <w:rsid w:val="002B6BD5"/>
    <w:rsid w:val="002C518E"/>
    <w:rsid w:val="002D3F54"/>
    <w:rsid w:val="002F64B4"/>
    <w:rsid w:val="00317DBD"/>
    <w:rsid w:val="00322A75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2FFB"/>
    <w:rsid w:val="003A6FD3"/>
    <w:rsid w:val="003D0CD0"/>
    <w:rsid w:val="003E7E29"/>
    <w:rsid w:val="003F2F88"/>
    <w:rsid w:val="004053BE"/>
    <w:rsid w:val="00413324"/>
    <w:rsid w:val="00414868"/>
    <w:rsid w:val="00417B95"/>
    <w:rsid w:val="00423847"/>
    <w:rsid w:val="00445915"/>
    <w:rsid w:val="004475A9"/>
    <w:rsid w:val="004612DB"/>
    <w:rsid w:val="0046288E"/>
    <w:rsid w:val="004866C0"/>
    <w:rsid w:val="0048761C"/>
    <w:rsid w:val="0049528C"/>
    <w:rsid w:val="00496F23"/>
    <w:rsid w:val="004E30EB"/>
    <w:rsid w:val="004E4744"/>
    <w:rsid w:val="004E7AA5"/>
    <w:rsid w:val="005118CF"/>
    <w:rsid w:val="00513D85"/>
    <w:rsid w:val="00533AB6"/>
    <w:rsid w:val="005364F5"/>
    <w:rsid w:val="00545894"/>
    <w:rsid w:val="00551839"/>
    <w:rsid w:val="00553CB6"/>
    <w:rsid w:val="005A7897"/>
    <w:rsid w:val="005C59EC"/>
    <w:rsid w:val="006039FF"/>
    <w:rsid w:val="00626135"/>
    <w:rsid w:val="00631D28"/>
    <w:rsid w:val="00637A87"/>
    <w:rsid w:val="006501F7"/>
    <w:rsid w:val="00656128"/>
    <w:rsid w:val="00662055"/>
    <w:rsid w:val="006675AC"/>
    <w:rsid w:val="00672B00"/>
    <w:rsid w:val="00694CD2"/>
    <w:rsid w:val="006B080F"/>
    <w:rsid w:val="006B0F0D"/>
    <w:rsid w:val="006D3041"/>
    <w:rsid w:val="006E1518"/>
    <w:rsid w:val="006E41B3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71113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972DB"/>
    <w:rsid w:val="009A1039"/>
    <w:rsid w:val="009A1D05"/>
    <w:rsid w:val="009B406E"/>
    <w:rsid w:val="009D5036"/>
    <w:rsid w:val="009E47B1"/>
    <w:rsid w:val="009F53E8"/>
    <w:rsid w:val="00A02C9D"/>
    <w:rsid w:val="00A07024"/>
    <w:rsid w:val="00A12D18"/>
    <w:rsid w:val="00A4582A"/>
    <w:rsid w:val="00A624ED"/>
    <w:rsid w:val="00A7368D"/>
    <w:rsid w:val="00A83950"/>
    <w:rsid w:val="00A8598A"/>
    <w:rsid w:val="00AA6DC7"/>
    <w:rsid w:val="00AB618B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5766"/>
    <w:rsid w:val="00CD2EA6"/>
    <w:rsid w:val="00CD4039"/>
    <w:rsid w:val="00D049AE"/>
    <w:rsid w:val="00D1030F"/>
    <w:rsid w:val="00D10A81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D73D2"/>
    <w:rsid w:val="00DF4A38"/>
    <w:rsid w:val="00E152DC"/>
    <w:rsid w:val="00E404FC"/>
    <w:rsid w:val="00E4560F"/>
    <w:rsid w:val="00E474C7"/>
    <w:rsid w:val="00E50C22"/>
    <w:rsid w:val="00E67BDE"/>
    <w:rsid w:val="00E73057"/>
    <w:rsid w:val="00EA469A"/>
    <w:rsid w:val="00EB05A0"/>
    <w:rsid w:val="00EB354D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583ACA"/>
  <w15:docId w15:val="{1F818A4E-B9DE-45F8-BF45-223FB26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  <w:style w:type="paragraph" w:styleId="ListParagraph">
    <w:name w:val="List Paragraph"/>
    <w:basedOn w:val="Normal"/>
    <w:uiPriority w:val="34"/>
    <w:qFormat/>
    <w:rsid w:val="003E7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DFB0D4567B043960A49E02001D54A" ma:contentTypeVersion="1" ma:contentTypeDescription="Create a new document." ma:contentTypeScope="" ma:versionID="37dafc0e7bfc0ad058ae264a4ff112dd">
  <xsd:schema xmlns:xsd="http://www.w3.org/2001/XMLSchema" xmlns:xs="http://www.w3.org/2001/XMLSchema" xmlns:p="http://schemas.microsoft.com/office/2006/metadata/properties" xmlns:ns2="693b1a3c-a09d-48aa-956e-bdffaed85ead" targetNamespace="http://schemas.microsoft.com/office/2006/metadata/properties" ma:root="true" ma:fieldsID="b14d917e2558aab8faf886e8811fb520" ns2:_="">
    <xsd:import namespace="693b1a3c-a09d-48aa-956e-bdffaed85ea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b1a3c-a09d-48aa-956e-bdffaed85e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3b1a3c-a09d-48aa-956e-bdffaed85e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3F301-2002-441A-8B02-F56A7CD98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b1a3c-a09d-48aa-956e-bdffaed85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F0F83A-D43D-413E-9872-1178C3FEBF47}">
  <ds:schemaRefs>
    <ds:schemaRef ds:uri="http://schemas.microsoft.com/office/2006/metadata/properties"/>
    <ds:schemaRef ds:uri="http://schemas.microsoft.com/office/infopath/2007/PartnerControls"/>
    <ds:schemaRef ds:uri="693b1a3c-a09d-48aa-956e-bdffaed85ead"/>
  </ds:schemaRefs>
</ds:datastoreItem>
</file>

<file path=customXml/itemProps3.xml><?xml version="1.0" encoding="utf-8"?>
<ds:datastoreItem xmlns:ds="http://schemas.openxmlformats.org/officeDocument/2006/customXml" ds:itemID="{28837CA0-C0C4-495C-80A8-24A4EDC05B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6EB60D-6F2E-4E14-B3DB-B7AC3D00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WIN 10</cp:lastModifiedBy>
  <cp:revision>2</cp:revision>
  <cp:lastPrinted>2008-06-05T04:50:00Z</cp:lastPrinted>
  <dcterms:created xsi:type="dcterms:W3CDTF">2020-12-16T22:59:00Z</dcterms:created>
  <dcterms:modified xsi:type="dcterms:W3CDTF">2020-12-16T22:59:00Z</dcterms:modified>
  <cp:category>Rev 2.2;last template update 3-6-2005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0x010100A4ADFB0D4567B043960A49E02001D54A</vt:lpwstr>
  </property>
</Properties>
</file>